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312B9AFF" w14:textId="77777777" w:rsidTr="00507E93">
        <w:trPr>
          <w:trHeight w:val="2160"/>
        </w:trPr>
        <w:tc>
          <w:tcPr>
            <w:tcW w:w="900" w:type="dxa"/>
          </w:tcPr>
          <w:p w14:paraId="28755CFE" w14:textId="77777777" w:rsidR="00605A5B" w:rsidRDefault="00605A5B"/>
        </w:tc>
        <w:tc>
          <w:tcPr>
            <w:tcW w:w="8991" w:type="dxa"/>
          </w:tcPr>
          <w:p w14:paraId="397D3BD0" w14:textId="36BE3038" w:rsidR="00605A5B" w:rsidRPr="00F316AD" w:rsidRDefault="00627781" w:rsidP="00605A5B">
            <w:pPr>
              <w:pStyle w:val="Title"/>
            </w:pPr>
            <w:r>
              <w:t>Mandeep</w:t>
            </w:r>
            <w:r w:rsidR="00A77921">
              <w:t xml:space="preserve"> </w:t>
            </w:r>
            <w:r>
              <w:rPr>
                <w:rStyle w:val="Emphasis"/>
              </w:rPr>
              <w:t>Singh</w:t>
            </w:r>
            <w:r w:rsidR="00C3470A">
              <w:rPr>
                <w:rStyle w:val="Emphasis"/>
              </w:rPr>
              <w:t xml:space="preserve">   </w:t>
            </w:r>
          </w:p>
          <w:p w14:paraId="146C759A" w14:textId="48841816" w:rsidR="00605A5B" w:rsidRDefault="00627781" w:rsidP="00A77921">
            <w:pPr>
              <w:pStyle w:val="Subtitle"/>
            </w:pPr>
            <w:r>
              <w:t>Software Developer</w:t>
            </w:r>
          </w:p>
        </w:tc>
        <w:tc>
          <w:tcPr>
            <w:tcW w:w="899" w:type="dxa"/>
          </w:tcPr>
          <w:p w14:paraId="1FE86306" w14:textId="77777777" w:rsidR="00605A5B" w:rsidRDefault="00605A5B"/>
        </w:tc>
      </w:tr>
    </w:tbl>
    <w:p w14:paraId="70E5FCDA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715"/>
        <w:gridCol w:w="7085"/>
      </w:tblGrid>
      <w:tr w:rsidR="00507E93" w14:paraId="07CFF8A6" w14:textId="77777777" w:rsidTr="00AD36F3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2223DB1" w14:textId="77777777" w:rsidR="00507E93" w:rsidRDefault="00507E93" w:rsidP="00AD36F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6A58AF0" w14:textId="77777777" w:rsidR="00507E93" w:rsidRDefault="00507E93" w:rsidP="00AD36F3"/>
        </w:tc>
      </w:tr>
      <w:tr w:rsidR="00605A5B" w14:paraId="3DE60EC0" w14:textId="77777777" w:rsidTr="00AD36F3"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082BB84" w14:textId="77777777" w:rsidR="00605A5B" w:rsidRPr="00605A5B" w:rsidRDefault="00653CAC" w:rsidP="00AD36F3">
            <w:pPr>
              <w:pStyle w:val="Heading1"/>
            </w:pPr>
            <w:sdt>
              <w:sdtPr>
                <w:id w:val="1604447469"/>
                <w:placeholder>
                  <w:docPart w:val="C75A12AE59234542A758307EC4ED94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D3AF1F3" w14:textId="7F784CB9" w:rsidR="00C1095A" w:rsidRDefault="00627781" w:rsidP="00AD36F3">
            <w:pPr>
              <w:pStyle w:val="TextLeft"/>
            </w:pPr>
            <w:r>
              <w:t>Chandigarh, India</w:t>
            </w:r>
          </w:p>
          <w:p w14:paraId="2960A117" w14:textId="46115B9C" w:rsidR="00C1095A" w:rsidRPr="00721998" w:rsidRDefault="00627781" w:rsidP="00AD36F3">
            <w:pPr>
              <w:pStyle w:val="TextLeft"/>
              <w:rPr>
                <w:b/>
                <w:bCs/>
              </w:rPr>
            </w:pPr>
            <w:r w:rsidRPr="00721998">
              <w:rPr>
                <w:b/>
                <w:bCs/>
              </w:rPr>
              <w:t>+91 8194812051</w:t>
            </w:r>
          </w:p>
          <w:p w14:paraId="4A4EBF83" w14:textId="0362611D" w:rsidR="00605A5B" w:rsidRPr="00627781" w:rsidRDefault="00627781" w:rsidP="00AD36F3">
            <w:pPr>
              <w:pStyle w:val="TextLeft"/>
              <w:rPr>
                <w:b/>
                <w:bCs/>
              </w:rPr>
            </w:pPr>
            <w:r w:rsidRPr="00721998">
              <w:rPr>
                <w:b/>
                <w:bCs/>
              </w:rPr>
              <w:t>mandeep.ranote.267@gmail.com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A15EF36" w14:textId="2F1076F1" w:rsidR="00605A5B" w:rsidRDefault="00F52B6D" w:rsidP="00AD36F3">
            <w:pPr>
              <w:pStyle w:val="Heading2"/>
            </w:pPr>
            <w:r>
              <w:t>Overview</w:t>
            </w:r>
          </w:p>
          <w:p w14:paraId="7E5398A0" w14:textId="77777777" w:rsidR="002C6BAF" w:rsidRDefault="00C44F27" w:rsidP="00C3470A">
            <w:pPr>
              <w:pStyle w:val="TextRight"/>
              <w:rPr>
                <w:rFonts w:cstheme="minorBidi"/>
              </w:rPr>
            </w:pPr>
            <w:r w:rsidRPr="00C3470A">
              <w:rPr>
                <w:rFonts w:cstheme="minorBidi"/>
              </w:rPr>
              <w:t>To work in a Dynamic Professional Environment with a growing</w:t>
            </w:r>
            <w:r w:rsidR="00C3470A">
              <w:rPr>
                <w:rFonts w:cstheme="minorBidi"/>
              </w:rPr>
              <w:t xml:space="preserve"> </w:t>
            </w:r>
            <w:r w:rsidRPr="00C3470A">
              <w:rPr>
                <w:rFonts w:cstheme="minorBidi"/>
              </w:rPr>
              <w:t>organization and utilize my skillset and knowledge for the benefit</w:t>
            </w:r>
            <w:r w:rsidR="00C3470A">
              <w:rPr>
                <w:rFonts w:cstheme="minorBidi"/>
              </w:rPr>
              <w:t xml:space="preserve"> </w:t>
            </w:r>
            <w:r w:rsidRPr="00C3470A">
              <w:rPr>
                <w:rFonts w:cstheme="minorBidi"/>
              </w:rPr>
              <w:t>of organization and myself</w:t>
            </w:r>
            <w:r w:rsidR="00C3470A">
              <w:rPr>
                <w:rFonts w:cstheme="minorBidi"/>
              </w:rPr>
              <w:t>.</w:t>
            </w:r>
          </w:p>
          <w:p w14:paraId="41F1E41C" w14:textId="77777777" w:rsidR="00C3470A" w:rsidRDefault="00C3470A" w:rsidP="00C3470A"/>
          <w:p w14:paraId="4686D6AA" w14:textId="681327FC" w:rsidR="00C3470A" w:rsidRPr="00C3470A" w:rsidRDefault="00C3470A" w:rsidP="00C3470A"/>
        </w:tc>
      </w:tr>
      <w:tr w:rsidR="000E1D44" w14:paraId="3CBB3DAF" w14:textId="77777777" w:rsidTr="00AD36F3">
        <w:trPr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DD0B12B" w14:textId="77777777" w:rsidR="000E1D44" w:rsidRDefault="00653CAC" w:rsidP="00AD36F3">
            <w:pPr>
              <w:pStyle w:val="Heading1"/>
            </w:pPr>
            <w:sdt>
              <w:sdtPr>
                <w:id w:val="1723097672"/>
                <w:placeholder>
                  <w:docPart w:val="7E316BAB631442038F98C23BE0B8F13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54FA5C5C" w14:textId="77777777" w:rsidR="000E1D44" w:rsidRDefault="00C3470A" w:rsidP="00C3470A">
            <w:pPr>
              <w:pStyle w:val="TextLeft"/>
            </w:pPr>
            <w:r>
              <w:t>Lovely Professional University, Phagwara</w:t>
            </w:r>
          </w:p>
          <w:p w14:paraId="4A34C9C6" w14:textId="327A9259" w:rsidR="00C3470A" w:rsidRDefault="00C3470A" w:rsidP="00C3470A">
            <w:pPr>
              <w:pStyle w:val="TextLeft"/>
            </w:pPr>
            <w:r>
              <w:t>B. Tech - Computer Science and Engineering</w:t>
            </w:r>
          </w:p>
          <w:p w14:paraId="15FD4397" w14:textId="1FA28997" w:rsidR="00C3470A" w:rsidRPr="00C3470A" w:rsidRDefault="00C3470A" w:rsidP="00C3470A">
            <w:pPr>
              <w:pStyle w:val="TextLeft"/>
            </w:pPr>
            <w:r>
              <w:t>Score- 8.88 CGPA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DC17ECA46A2247F6A9C7539F74BADEE1"/>
              </w:placeholder>
              <w:temporary/>
              <w:showingPlcHdr/>
              <w15:appearance w15:val="hidden"/>
              <w:text/>
            </w:sdtPr>
            <w:sdtEndPr/>
            <w:sdtContent>
              <w:p w14:paraId="3016AD48" w14:textId="77777777" w:rsidR="00A77921" w:rsidRDefault="00A77921" w:rsidP="00AD36F3">
                <w:pPr>
                  <w:pStyle w:val="Heading2"/>
                </w:pPr>
                <w:r>
                  <w:t>Experience</w:t>
                </w:r>
              </w:p>
            </w:sdtContent>
          </w:sdt>
          <w:p w14:paraId="71026A30" w14:textId="43D1D823" w:rsidR="000E1D44" w:rsidRDefault="00C44F27" w:rsidP="00AD36F3">
            <w:pPr>
              <w:pStyle w:val="SmallText"/>
            </w:pPr>
            <w:r>
              <w:t xml:space="preserve">June 2019 -July 2022 (3.1 </w:t>
            </w:r>
            <w:r w:rsidR="00C3470A">
              <w:t>years)</w:t>
            </w:r>
          </w:p>
          <w:p w14:paraId="04B094C6" w14:textId="652F936C" w:rsidR="000E1D44" w:rsidRPr="000E1D44" w:rsidRDefault="00627781" w:rsidP="00AD36F3">
            <w:pPr>
              <w:pStyle w:val="TextRight"/>
            </w:pPr>
            <w:r>
              <w:t>Associate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Java Developer</w:t>
            </w:r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r w:rsidRPr="0057265A">
              <w:rPr>
                <w:rFonts w:cstheme="minorHAnsi"/>
                <w:b/>
                <w:bCs/>
                <w:color w:val="000000"/>
                <w:lang w:val="en-IN"/>
              </w:rPr>
              <w:t>Cognizant Technology Solutions</w:t>
            </w:r>
          </w:p>
          <w:p w14:paraId="07B8F9B3" w14:textId="28F0E7DB" w:rsidR="000E1D44" w:rsidRDefault="000E1D44" w:rsidP="00AD36F3">
            <w:pPr>
              <w:pStyle w:val="TextRight"/>
              <w:rPr>
                <w:sz w:val="21"/>
              </w:rPr>
            </w:pPr>
          </w:p>
          <w:p w14:paraId="703E0526" w14:textId="5EF85ACB" w:rsidR="000E1D44" w:rsidRDefault="00C44F27" w:rsidP="00721998">
            <w:pPr>
              <w:pStyle w:val="TextLeft"/>
              <w:jc w:val="left"/>
            </w:pPr>
            <w:r w:rsidRPr="00C3470A">
              <w:t xml:space="preserve">Enthusiastic Developer with a strong knowledge of </w:t>
            </w:r>
            <w:r w:rsidR="00721998">
              <w:t xml:space="preserve">Core </w:t>
            </w:r>
            <w:r w:rsidRPr="00C3470A">
              <w:t>Java, MVC architecture, Hibernate and Java swing.</w:t>
            </w:r>
            <w:r w:rsidR="00C3470A">
              <w:t xml:space="preserve"> </w:t>
            </w:r>
            <w:r w:rsidRPr="00C3470A">
              <w:t>3+ years of industry experience as part of a computer program development team. Offering strong expertise in</w:t>
            </w:r>
            <w:r w:rsidRPr="00C3470A">
              <w:t xml:space="preserve"> </w:t>
            </w:r>
            <w:r w:rsidRPr="00C3470A">
              <w:t>multiple programming languages, including Java, Python and C++</w:t>
            </w:r>
            <w:r w:rsidR="00721998">
              <w:t>.</w:t>
            </w:r>
            <w:r w:rsidRPr="00C3470A">
              <w:t xml:space="preserve"> Seeking to secure a challenging position as a</w:t>
            </w:r>
            <w:r w:rsidRPr="00C3470A">
              <w:t xml:space="preserve"> </w:t>
            </w:r>
            <w:r w:rsidRPr="00C3470A">
              <w:t>Java Developer.</w:t>
            </w:r>
          </w:p>
          <w:p w14:paraId="0A2AB9AD" w14:textId="2421E2F6" w:rsidR="00EC69CB" w:rsidRDefault="00EC69CB" w:rsidP="00EC69CB"/>
          <w:p w14:paraId="763CE8B6" w14:textId="77777777" w:rsidR="00EC69CB" w:rsidRDefault="00EC69CB" w:rsidP="00EC69CB">
            <w:pPr>
              <w:rPr>
                <w:color w:val="auto"/>
                <w:sz w:val="18"/>
                <w:szCs w:val="18"/>
              </w:rPr>
            </w:pPr>
          </w:p>
          <w:p w14:paraId="5E4FF6C8" w14:textId="4342D6F2" w:rsidR="00EC69CB" w:rsidRPr="00EC69CB" w:rsidRDefault="00EC69CB" w:rsidP="00EC69CB">
            <w:pPr>
              <w:rPr>
                <w:color w:val="auto"/>
                <w:sz w:val="18"/>
                <w:szCs w:val="18"/>
              </w:rPr>
            </w:pPr>
          </w:p>
        </w:tc>
      </w:tr>
      <w:tr w:rsidR="000E1D44" w14:paraId="485ACF15" w14:textId="77777777" w:rsidTr="00AD36F3">
        <w:trPr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763A330B" w14:textId="77777777" w:rsidR="000E1D44" w:rsidRDefault="00653CAC" w:rsidP="00AD36F3">
            <w:pPr>
              <w:pStyle w:val="Heading1"/>
            </w:pPr>
            <w:sdt>
              <w:sdtPr>
                <w:id w:val="-242716918"/>
                <w:placeholder>
                  <w:docPart w:val="223ED82915A742E8AA3671E3A3E1A84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4E0BDBD2" w14:textId="77777777" w:rsidR="00627781" w:rsidRDefault="00627781" w:rsidP="00AD36F3">
            <w:pPr>
              <w:pStyle w:val="TextLeft"/>
            </w:pPr>
            <w:r>
              <w:t xml:space="preserve">Core Java, </w:t>
            </w:r>
          </w:p>
          <w:p w14:paraId="7A94E952" w14:textId="77777777" w:rsidR="00627781" w:rsidRDefault="00627781" w:rsidP="00AD36F3">
            <w:pPr>
              <w:pStyle w:val="TextLeft"/>
            </w:pPr>
            <w:r>
              <w:t xml:space="preserve">Spring MVC, </w:t>
            </w:r>
          </w:p>
          <w:p w14:paraId="17FFB931" w14:textId="77777777" w:rsidR="00627781" w:rsidRDefault="00627781" w:rsidP="00AD36F3">
            <w:pPr>
              <w:pStyle w:val="TextLeft"/>
            </w:pPr>
            <w:r>
              <w:t>Java Swing,</w:t>
            </w:r>
          </w:p>
          <w:p w14:paraId="2E5662B6" w14:textId="77777777" w:rsidR="00E437E9" w:rsidRDefault="00627781" w:rsidP="00AD36F3">
            <w:pPr>
              <w:pStyle w:val="TextLeft"/>
            </w:pPr>
            <w:r>
              <w:t>Hibernate, JPA,</w:t>
            </w:r>
          </w:p>
          <w:p w14:paraId="306F194A" w14:textId="77777777" w:rsidR="00E437E9" w:rsidRDefault="00E437E9" w:rsidP="00AD36F3">
            <w:pPr>
              <w:pStyle w:val="TextLeft"/>
            </w:pPr>
            <w:r>
              <w:t>RESTful webservices, Microservices</w:t>
            </w:r>
          </w:p>
          <w:p w14:paraId="70D98CA2" w14:textId="1F8AF1E8" w:rsidR="00627781" w:rsidRDefault="00627781" w:rsidP="00AD36F3">
            <w:pPr>
              <w:pStyle w:val="TextLeft"/>
            </w:pPr>
            <w:r>
              <w:t xml:space="preserve">HTML, CSS, JSP, </w:t>
            </w:r>
          </w:p>
          <w:p w14:paraId="48231140" w14:textId="77777777" w:rsidR="001E62D4" w:rsidRDefault="00627781" w:rsidP="00AD36F3">
            <w:pPr>
              <w:pStyle w:val="TextLeft"/>
            </w:pPr>
            <w:r>
              <w:t>Bootstrap</w:t>
            </w:r>
            <w:r w:rsidR="001E62D4">
              <w:t xml:space="preserve">, </w:t>
            </w:r>
          </w:p>
          <w:p w14:paraId="2EDA7C56" w14:textId="0D68DBD3" w:rsidR="00E437E9" w:rsidRDefault="001E62D4" w:rsidP="00AD36F3">
            <w:pPr>
              <w:pStyle w:val="TextLeft"/>
            </w:pPr>
            <w:r>
              <w:t>Oracle</w:t>
            </w:r>
            <w:r w:rsidR="0069086E">
              <w:t>, MS SQL server</w:t>
            </w:r>
          </w:p>
          <w:p w14:paraId="5E47ECE9" w14:textId="77777777" w:rsidR="001E62D4" w:rsidRPr="001E62D4" w:rsidRDefault="001E62D4" w:rsidP="00AD36F3"/>
          <w:p w14:paraId="390D6009" w14:textId="0EE0CBA2" w:rsidR="00627781" w:rsidRPr="00627781" w:rsidRDefault="00627781" w:rsidP="00AD36F3">
            <w:pPr>
              <w:pStyle w:val="TextLeft"/>
              <w:jc w:val="left"/>
            </w:pPr>
            <w:r>
              <w:t xml:space="preserve"> 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43F7D27" w14:textId="72B13FA5" w:rsidR="00C3470A" w:rsidRPr="00C3470A" w:rsidRDefault="00E437E9" w:rsidP="00C3470A">
            <w:pPr>
              <w:pStyle w:val="Heading2"/>
            </w:pPr>
            <w:r>
              <w:t>Roles &amp; responsibilities</w:t>
            </w:r>
          </w:p>
          <w:p w14:paraId="34C3924C" w14:textId="0A9D8EC9" w:rsidR="0057534A" w:rsidRDefault="00E437E9" w:rsidP="00C44F27">
            <w:pPr>
              <w:pStyle w:val="TextLeft"/>
              <w:numPr>
                <w:ilvl w:val="0"/>
                <w:numId w:val="3"/>
              </w:numPr>
              <w:jc w:val="left"/>
            </w:pPr>
            <w:r w:rsidRPr="00C44F27">
              <w:t>Design, develop, implement, and maintain java application</w:t>
            </w:r>
          </w:p>
          <w:p w14:paraId="597B7DEC" w14:textId="6343925D" w:rsidR="004E5149" w:rsidRPr="004E5149" w:rsidRDefault="004E5149" w:rsidP="004E5149">
            <w:pPr>
              <w:pStyle w:val="TextLeft"/>
              <w:numPr>
                <w:ilvl w:val="0"/>
                <w:numId w:val="3"/>
              </w:numPr>
              <w:jc w:val="left"/>
            </w:pPr>
            <w:r w:rsidRPr="004E5149">
              <w:t>Conduct user requirements analysis to design and program applications and deliver support for system enhancement.</w:t>
            </w:r>
          </w:p>
          <w:p w14:paraId="570085B5" w14:textId="66C7F680" w:rsidR="00E437E9" w:rsidRDefault="00E437E9" w:rsidP="00C44F27">
            <w:pPr>
              <w:pStyle w:val="TextLeft"/>
              <w:numPr>
                <w:ilvl w:val="0"/>
                <w:numId w:val="3"/>
              </w:numPr>
              <w:jc w:val="left"/>
            </w:pPr>
            <w:r w:rsidRPr="00E437E9">
              <w:t>Setting up MyS</w:t>
            </w:r>
            <w:r>
              <w:t>QL</w:t>
            </w:r>
            <w:r w:rsidRPr="00E437E9">
              <w:t xml:space="preserve"> database and creating database Schema</w:t>
            </w:r>
          </w:p>
          <w:p w14:paraId="2BFCD6FA" w14:textId="41BE9B2F" w:rsidR="00E437E9" w:rsidRDefault="00E437E9" w:rsidP="00C44F27">
            <w:pPr>
              <w:pStyle w:val="TextLeft"/>
              <w:numPr>
                <w:ilvl w:val="0"/>
                <w:numId w:val="3"/>
              </w:numPr>
              <w:jc w:val="left"/>
            </w:pPr>
            <w:r w:rsidRPr="00E437E9">
              <w:t>Testing and debugging of Application</w:t>
            </w:r>
          </w:p>
          <w:p w14:paraId="72DD822B" w14:textId="2B3D5190" w:rsidR="00E437E9" w:rsidRDefault="00E437E9" w:rsidP="00C44F27">
            <w:pPr>
              <w:pStyle w:val="TextLeft"/>
              <w:numPr>
                <w:ilvl w:val="0"/>
                <w:numId w:val="3"/>
              </w:numPr>
              <w:jc w:val="left"/>
            </w:pPr>
            <w:r w:rsidRPr="00E437E9">
              <w:t>Implementing MVC architecture while developing the code</w:t>
            </w:r>
          </w:p>
          <w:p w14:paraId="35F2E3E9" w14:textId="0664FC34" w:rsidR="00E437E9" w:rsidRDefault="00E437E9" w:rsidP="00C44F27">
            <w:pPr>
              <w:pStyle w:val="TextLeft"/>
              <w:numPr>
                <w:ilvl w:val="0"/>
                <w:numId w:val="3"/>
              </w:numPr>
              <w:jc w:val="left"/>
            </w:pPr>
            <w:r w:rsidRPr="00E437E9">
              <w:t xml:space="preserve">developing view using </w:t>
            </w:r>
            <w:r w:rsidR="001E62D4">
              <w:t xml:space="preserve">HTML, CSS, </w:t>
            </w:r>
            <w:r w:rsidRPr="00E437E9">
              <w:t xml:space="preserve">JSP </w:t>
            </w:r>
            <w:r w:rsidR="001E62D4">
              <w:t>etc.</w:t>
            </w:r>
          </w:p>
          <w:p w14:paraId="194FEF3E" w14:textId="0D06F74F" w:rsidR="001E62D4" w:rsidRDefault="001E62D4" w:rsidP="00C44F27">
            <w:pPr>
              <w:pStyle w:val="TextLeft"/>
              <w:numPr>
                <w:ilvl w:val="0"/>
                <w:numId w:val="3"/>
              </w:numPr>
              <w:jc w:val="left"/>
            </w:pPr>
            <w:r w:rsidRPr="001E62D4">
              <w:t>Giving product demo to the client</w:t>
            </w:r>
          </w:p>
          <w:p w14:paraId="0857AA34" w14:textId="23110BBA" w:rsidR="001E62D4" w:rsidRDefault="001E62D4" w:rsidP="00C44F27">
            <w:pPr>
              <w:pStyle w:val="TextLeft"/>
              <w:numPr>
                <w:ilvl w:val="0"/>
                <w:numId w:val="3"/>
              </w:numPr>
              <w:jc w:val="left"/>
            </w:pPr>
            <w:r>
              <w:t>Attending daily stand-up meetings</w:t>
            </w:r>
          </w:p>
          <w:p w14:paraId="7CCD83A7" w14:textId="29E1C2D5" w:rsidR="001E62D4" w:rsidRDefault="001E62D4" w:rsidP="00C44F27">
            <w:pPr>
              <w:pStyle w:val="TextLeft"/>
              <w:numPr>
                <w:ilvl w:val="0"/>
                <w:numId w:val="3"/>
              </w:numPr>
              <w:jc w:val="left"/>
            </w:pPr>
            <w:r>
              <w:t>Attending daily triage calls.</w:t>
            </w:r>
          </w:p>
          <w:p w14:paraId="4ABC51A8" w14:textId="6CA40B6F" w:rsidR="001E62D4" w:rsidRDefault="001E62D4" w:rsidP="00C44F27">
            <w:pPr>
              <w:pStyle w:val="TextLeft"/>
              <w:numPr>
                <w:ilvl w:val="0"/>
                <w:numId w:val="3"/>
              </w:numPr>
              <w:jc w:val="left"/>
            </w:pPr>
            <w:r>
              <w:t>Responsible for resolving bug occurring in product application</w:t>
            </w:r>
          </w:p>
          <w:p w14:paraId="12C30FFA" w14:textId="0ACF7FD0" w:rsidR="001E62D4" w:rsidRDefault="001E62D4" w:rsidP="00C44F27">
            <w:pPr>
              <w:pStyle w:val="TextLeft"/>
              <w:numPr>
                <w:ilvl w:val="0"/>
                <w:numId w:val="3"/>
              </w:numPr>
              <w:jc w:val="left"/>
            </w:pPr>
            <w:r>
              <w:t>Update application from Java 8 to Java 11</w:t>
            </w:r>
          </w:p>
          <w:p w14:paraId="28D61F8C" w14:textId="596F2391" w:rsidR="00227E86" w:rsidRDefault="00227E86" w:rsidP="00C44F27">
            <w:pPr>
              <w:pStyle w:val="TextLeft"/>
              <w:numPr>
                <w:ilvl w:val="0"/>
                <w:numId w:val="3"/>
              </w:numPr>
              <w:jc w:val="left"/>
            </w:pPr>
            <w:r>
              <w:t>Outdated and Vulnerable Jar analysis</w:t>
            </w:r>
          </w:p>
          <w:p w14:paraId="17B46152" w14:textId="63CE8B1D" w:rsidR="00EC69CB" w:rsidRPr="00EC69CB" w:rsidRDefault="00EC69CB" w:rsidP="00EC69CB">
            <w:pPr>
              <w:pStyle w:val="TextLeft"/>
              <w:numPr>
                <w:ilvl w:val="0"/>
                <w:numId w:val="3"/>
              </w:numPr>
              <w:jc w:val="left"/>
            </w:pPr>
            <w:r>
              <w:t>Followed the process of agile scrum for the development of software.</w:t>
            </w:r>
          </w:p>
          <w:p w14:paraId="4DD03A56" w14:textId="7585CB53" w:rsidR="00C44F27" w:rsidRPr="00C44F27" w:rsidRDefault="00C44F27" w:rsidP="00C44F27"/>
        </w:tc>
      </w:tr>
      <w:tr w:rsidR="000E1D44" w14:paraId="1EC71773" w14:textId="77777777" w:rsidTr="00AD36F3">
        <w:trPr>
          <w:trHeight w:val="1604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F55D9A2" w14:textId="77777777" w:rsidR="00AD36F3" w:rsidRDefault="00AD36F3" w:rsidP="00AD36F3">
            <w:pPr>
              <w:pStyle w:val="Heading1"/>
            </w:pPr>
          </w:p>
          <w:p w14:paraId="29EEE6F3" w14:textId="00EAEB69" w:rsidR="00627781" w:rsidRDefault="00627781" w:rsidP="00AD36F3">
            <w:pPr>
              <w:pStyle w:val="Heading1"/>
            </w:pPr>
            <w:r>
              <w:t>Tools Used</w:t>
            </w:r>
          </w:p>
          <w:p w14:paraId="7072C2F1" w14:textId="77777777" w:rsidR="00C44F27" w:rsidRDefault="00C44F27" w:rsidP="00AD36F3">
            <w:pPr>
              <w:pStyle w:val="TextLeft"/>
            </w:pPr>
          </w:p>
          <w:p w14:paraId="5AD4E74F" w14:textId="1CBBECA9" w:rsidR="00627781" w:rsidRDefault="00627781" w:rsidP="00AD36F3">
            <w:pPr>
              <w:pStyle w:val="TextLeft"/>
            </w:pPr>
            <w:r>
              <w:t>Eclipse</w:t>
            </w:r>
            <w:r w:rsidR="00E437E9">
              <w:t>, STS</w:t>
            </w:r>
          </w:p>
          <w:p w14:paraId="3C19F06F" w14:textId="77777777" w:rsidR="00E437E9" w:rsidRDefault="00627781" w:rsidP="00AD36F3">
            <w:pPr>
              <w:pStyle w:val="TextLeft"/>
            </w:pPr>
            <w:r>
              <w:t>Oracle Developer</w:t>
            </w:r>
            <w:r w:rsidR="00E437E9">
              <w:t>,</w:t>
            </w:r>
          </w:p>
          <w:p w14:paraId="02BD5AA8" w14:textId="77777777" w:rsidR="004E5149" w:rsidRDefault="00E437E9" w:rsidP="00AD36F3">
            <w:pPr>
              <w:pStyle w:val="TextLeft"/>
            </w:pPr>
            <w:r>
              <w:t>MySQL Workbench</w:t>
            </w:r>
            <w:r w:rsidR="004E5149">
              <w:t xml:space="preserve">, </w:t>
            </w:r>
          </w:p>
          <w:p w14:paraId="52EDACA3" w14:textId="354B9B08" w:rsidR="00E437E9" w:rsidRPr="00E437E9" w:rsidRDefault="004E5149" w:rsidP="00AD36F3">
            <w:pPr>
              <w:pStyle w:val="TextLeft"/>
            </w:pPr>
            <w:r>
              <w:t>SQL Server management studio,</w:t>
            </w:r>
          </w:p>
          <w:p w14:paraId="0068DA20" w14:textId="05AF2312" w:rsidR="00E437E9" w:rsidRDefault="00E437E9" w:rsidP="00AD36F3">
            <w:pPr>
              <w:pStyle w:val="TextLeft"/>
            </w:pPr>
            <w:r>
              <w:t xml:space="preserve"> </w:t>
            </w:r>
            <w:r w:rsidR="00721998">
              <w:t>TortoiseSVN, postman,</w:t>
            </w:r>
          </w:p>
          <w:p w14:paraId="2FA48FE6" w14:textId="1A0A6711" w:rsidR="00627781" w:rsidRDefault="00E437E9" w:rsidP="00AD36F3">
            <w:pPr>
              <w:pStyle w:val="TextLeft"/>
            </w:pPr>
            <w:r>
              <w:t>JIRA, GitHub</w:t>
            </w:r>
          </w:p>
          <w:p w14:paraId="627645BC" w14:textId="77777777" w:rsidR="00E437E9" w:rsidRPr="00E437E9" w:rsidRDefault="00E437E9" w:rsidP="00AD36F3"/>
          <w:p w14:paraId="02B51FA5" w14:textId="77777777" w:rsidR="00E437E9" w:rsidRPr="00E437E9" w:rsidRDefault="00E437E9" w:rsidP="00AD36F3"/>
          <w:p w14:paraId="2F760943" w14:textId="77777777" w:rsidR="00E437E9" w:rsidRPr="00E437E9" w:rsidRDefault="00E437E9" w:rsidP="00AD36F3"/>
          <w:p w14:paraId="319DD93D" w14:textId="77777777" w:rsidR="00E437E9" w:rsidRPr="00E437E9" w:rsidRDefault="00E437E9" w:rsidP="00AD36F3"/>
          <w:p w14:paraId="79746631" w14:textId="77777777" w:rsidR="00627781" w:rsidRPr="00627781" w:rsidRDefault="00627781" w:rsidP="00AD36F3"/>
          <w:p w14:paraId="5EC72A4D" w14:textId="47374D7D" w:rsidR="00627781" w:rsidRPr="00627781" w:rsidRDefault="00627781" w:rsidP="00AD36F3"/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C01ECEC" w14:textId="77777777" w:rsidR="00AD36F3" w:rsidRDefault="00AD36F3" w:rsidP="00AD36F3">
            <w:pPr>
              <w:pStyle w:val="Heading2"/>
            </w:pPr>
          </w:p>
          <w:p w14:paraId="1F98F257" w14:textId="5EA2D994" w:rsidR="000E1D44" w:rsidRDefault="00227E86" w:rsidP="00AD36F3">
            <w:pPr>
              <w:pStyle w:val="Heading2"/>
            </w:pPr>
            <w:r>
              <w:t>Project</w:t>
            </w:r>
          </w:p>
          <w:p w14:paraId="2881F5B5" w14:textId="77777777" w:rsidR="00C44F27" w:rsidRPr="00C44F27" w:rsidRDefault="00C44F27" w:rsidP="00C44F27"/>
          <w:p w14:paraId="6849BBB2" w14:textId="11C97043" w:rsidR="00227E86" w:rsidRPr="00AD36F3" w:rsidRDefault="00227E86" w:rsidP="00AD36F3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D36F3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Employee Management System, Grizzly Store</w:t>
            </w:r>
          </w:p>
          <w:p w14:paraId="0D1AE399" w14:textId="642B7BF7" w:rsidR="00227E86" w:rsidRPr="00AD36F3" w:rsidRDefault="00AD36F3" w:rsidP="00AD36F3">
            <w:pPr>
              <w:ind w:left="720"/>
              <w:rPr>
                <w:rFonts w:cstheme="minorHAnsi"/>
                <w:color w:val="auto"/>
                <w:sz w:val="22"/>
                <w:szCs w:val="22"/>
              </w:rPr>
            </w:pPr>
            <w:r w:rsidRPr="00AD36F3">
              <w:rPr>
                <w:rFonts w:cstheme="minorHAnsi"/>
                <w:color w:val="auto"/>
                <w:sz w:val="22"/>
                <w:szCs w:val="22"/>
              </w:rPr>
              <w:t>Technology Used:</w:t>
            </w: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AD36F3">
              <w:rPr>
                <w:color w:val="404040" w:themeColor="text1" w:themeTint="BF"/>
                <w:sz w:val="22"/>
              </w:rPr>
              <w:t xml:space="preserve">HTML, CSS, </w:t>
            </w:r>
            <w:r w:rsidR="00C44F27" w:rsidRPr="00AD36F3">
              <w:rPr>
                <w:color w:val="404040" w:themeColor="text1" w:themeTint="BF"/>
                <w:sz w:val="22"/>
              </w:rPr>
              <w:t>Java</w:t>
            </w:r>
            <w:r w:rsidR="00C44F27">
              <w:rPr>
                <w:color w:val="404040" w:themeColor="text1" w:themeTint="BF"/>
                <w:sz w:val="22"/>
              </w:rPr>
              <w:t>S</w:t>
            </w:r>
            <w:r w:rsidR="00C44F27" w:rsidRPr="00AD36F3">
              <w:rPr>
                <w:color w:val="404040" w:themeColor="text1" w:themeTint="BF"/>
                <w:sz w:val="22"/>
              </w:rPr>
              <w:t>cript,</w:t>
            </w:r>
            <w:r w:rsidRPr="00AD36F3">
              <w:rPr>
                <w:color w:val="404040" w:themeColor="text1" w:themeTint="BF"/>
                <w:sz w:val="22"/>
              </w:rPr>
              <w:t xml:space="preserve"> and Bootstrap</w:t>
            </w:r>
          </w:p>
          <w:p w14:paraId="6083299A" w14:textId="77777777" w:rsidR="00227E86" w:rsidRPr="00AD36F3" w:rsidRDefault="00227E86" w:rsidP="00AD36F3">
            <w:pPr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</w:p>
          <w:p w14:paraId="3BA59B0A" w14:textId="7FA815AB" w:rsidR="00EE3BB8" w:rsidRPr="00AD36F3" w:rsidRDefault="00227E86" w:rsidP="00AD36F3">
            <w:pPr>
              <w:ind w:left="720"/>
              <w:rPr>
                <w:rFonts w:cstheme="minorHAnsi"/>
                <w:color w:val="auto"/>
                <w:sz w:val="22"/>
                <w:szCs w:val="22"/>
                <w:lang w:val="en-IN"/>
              </w:rPr>
            </w:pPr>
            <w:r w:rsidRPr="00AD36F3">
              <w:rPr>
                <w:rFonts w:cstheme="minorHAnsi"/>
                <w:color w:val="auto"/>
                <w:sz w:val="22"/>
                <w:szCs w:val="22"/>
                <w:lang w:val="en-IN"/>
              </w:rPr>
              <w:t xml:space="preserve">Description: - </w:t>
            </w:r>
            <w:r w:rsidR="00AD36F3">
              <w:rPr>
                <w:rFonts w:cstheme="minorHAnsi"/>
                <w:color w:val="auto"/>
                <w:sz w:val="22"/>
                <w:szCs w:val="22"/>
                <w:lang w:val="en-IN"/>
              </w:rPr>
              <w:t xml:space="preserve"> </w:t>
            </w:r>
          </w:p>
          <w:p w14:paraId="602CCEA7" w14:textId="325E1B71" w:rsidR="00227E86" w:rsidRPr="00AD36F3" w:rsidRDefault="00227E86" w:rsidP="00AD36F3">
            <w:pPr>
              <w:pStyle w:val="TextLeft"/>
              <w:ind w:left="720"/>
              <w:jc w:val="left"/>
            </w:pPr>
            <w:r w:rsidRPr="00AD36F3">
              <w:t xml:space="preserve">Designed front-end </w:t>
            </w:r>
            <w:r w:rsidR="00721998">
              <w:t>web</w:t>
            </w:r>
            <w:r w:rsidRPr="00AD36F3">
              <w:t>pages related to employee management system and</w:t>
            </w:r>
            <w:r w:rsidR="00AD36F3">
              <w:t xml:space="preserve"> </w:t>
            </w:r>
            <w:r w:rsidRPr="00AD36F3">
              <w:t>e-commerce store</w:t>
            </w:r>
            <w:r w:rsidR="00721998">
              <w:t xml:space="preserve"> for various screen used there</w:t>
            </w:r>
            <w:r w:rsidR="00AD36F3">
              <w:t>.</w:t>
            </w:r>
          </w:p>
          <w:p w14:paraId="7810110E" w14:textId="77777777" w:rsidR="00227E86" w:rsidRPr="00AD36F3" w:rsidRDefault="00227E86" w:rsidP="00AD36F3">
            <w:pPr>
              <w:ind w:left="720"/>
              <w:rPr>
                <w:rFonts w:cstheme="minorHAnsi"/>
                <w:sz w:val="22"/>
                <w:szCs w:val="22"/>
              </w:rPr>
            </w:pPr>
          </w:p>
          <w:p w14:paraId="02BC8484" w14:textId="2B6ABF2A" w:rsidR="00227E86" w:rsidRPr="00AD36F3" w:rsidRDefault="00227E86" w:rsidP="00AD36F3">
            <w:pPr>
              <w:ind w:left="720"/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</w:p>
          <w:p w14:paraId="58F7EED2" w14:textId="4CB69B66" w:rsidR="00227E86" w:rsidRPr="00AD36F3" w:rsidRDefault="00227E86" w:rsidP="00AD36F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>Home Services</w:t>
            </w:r>
          </w:p>
          <w:p w14:paraId="01462DA0" w14:textId="1E1B1E41" w:rsidR="00227E86" w:rsidRPr="00AD36F3" w:rsidRDefault="00EE3BB8" w:rsidP="00AD36F3">
            <w:pPr>
              <w:autoSpaceDE w:val="0"/>
              <w:autoSpaceDN w:val="0"/>
              <w:adjustRightInd w:val="0"/>
              <w:ind w:left="720"/>
              <w:rPr>
                <w:color w:val="404040" w:themeColor="text1" w:themeTint="BF"/>
                <w:sz w:val="22"/>
              </w:rPr>
            </w:pPr>
            <w:r w:rsidRPr="00AD36F3">
              <w:rPr>
                <w:rFonts w:cstheme="minorHAnsi"/>
                <w:color w:val="auto"/>
                <w:sz w:val="22"/>
                <w:szCs w:val="22"/>
              </w:rPr>
              <w:t xml:space="preserve">Technology </w:t>
            </w:r>
            <w:r w:rsidRPr="00AD36F3">
              <w:rPr>
                <w:rFonts w:cstheme="minorHAnsi"/>
                <w:color w:val="auto"/>
                <w:sz w:val="22"/>
                <w:szCs w:val="22"/>
              </w:rPr>
              <w:t>Used:</w:t>
            </w: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 -</w:t>
            </w: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227E86" w:rsidRPr="00AD36F3">
              <w:rPr>
                <w:color w:val="404040" w:themeColor="text1" w:themeTint="BF"/>
                <w:sz w:val="22"/>
              </w:rPr>
              <w:t>Spring MVC, Hibernate, JSP</w:t>
            </w:r>
          </w:p>
          <w:p w14:paraId="2E609FAE" w14:textId="77777777" w:rsidR="00227E86" w:rsidRPr="00AD36F3" w:rsidRDefault="00227E86" w:rsidP="00AD36F3">
            <w:pPr>
              <w:autoSpaceDE w:val="0"/>
              <w:autoSpaceDN w:val="0"/>
              <w:adjustRightInd w:val="0"/>
              <w:ind w:left="720"/>
              <w:rPr>
                <w:color w:val="404040" w:themeColor="text1" w:themeTint="BF"/>
                <w:sz w:val="22"/>
              </w:rPr>
            </w:pPr>
          </w:p>
          <w:p w14:paraId="78EB80B2" w14:textId="77777777" w:rsidR="00227E86" w:rsidRPr="00AD36F3" w:rsidRDefault="00227E86" w:rsidP="00AD36F3">
            <w:pPr>
              <w:autoSpaceDE w:val="0"/>
              <w:autoSpaceDN w:val="0"/>
              <w:adjustRightInd w:val="0"/>
              <w:ind w:left="720"/>
              <w:rPr>
                <w:color w:val="404040" w:themeColor="text1" w:themeTint="BF"/>
                <w:sz w:val="22"/>
              </w:rPr>
            </w:pPr>
            <w:r w:rsidRPr="00AD36F3">
              <w:rPr>
                <w:color w:val="404040" w:themeColor="text1" w:themeTint="BF"/>
                <w:sz w:val="22"/>
              </w:rPr>
              <w:t>Description: -</w:t>
            </w:r>
          </w:p>
          <w:p w14:paraId="70FEE0FE" w14:textId="1A413430" w:rsidR="00227E86" w:rsidRPr="00227E86" w:rsidRDefault="00227E86" w:rsidP="00AD36F3">
            <w:pPr>
              <w:autoSpaceDE w:val="0"/>
              <w:autoSpaceDN w:val="0"/>
              <w:adjustRightInd w:val="0"/>
              <w:ind w:left="720"/>
              <w:rPr>
                <w:color w:val="404040" w:themeColor="text1" w:themeTint="BF"/>
                <w:sz w:val="22"/>
              </w:rPr>
            </w:pPr>
            <w:r w:rsidRPr="00AD36F3">
              <w:rPr>
                <w:color w:val="404040" w:themeColor="text1" w:themeTint="BF"/>
                <w:sz w:val="22"/>
              </w:rPr>
              <w:t xml:space="preserve">- </w:t>
            </w:r>
            <w:r w:rsidRPr="00227E86">
              <w:rPr>
                <w:color w:val="404040" w:themeColor="text1" w:themeTint="BF"/>
                <w:sz w:val="22"/>
              </w:rPr>
              <w:t xml:space="preserve">Developed a website providing domestic services i.e. </w:t>
            </w:r>
            <w:r w:rsidR="00AD36F3">
              <w:rPr>
                <w:color w:val="404040" w:themeColor="text1" w:themeTint="BF"/>
                <w:sz w:val="22"/>
              </w:rPr>
              <w:t xml:space="preserve">  </w:t>
            </w:r>
            <w:r w:rsidRPr="00227E86">
              <w:rPr>
                <w:color w:val="404040" w:themeColor="text1" w:themeTint="BF"/>
                <w:sz w:val="22"/>
              </w:rPr>
              <w:t>Electrician, Plumber and</w:t>
            </w:r>
            <w:r w:rsidRPr="00AD36F3">
              <w:rPr>
                <w:color w:val="404040" w:themeColor="text1" w:themeTint="BF"/>
                <w:sz w:val="22"/>
              </w:rPr>
              <w:t xml:space="preserve"> </w:t>
            </w:r>
            <w:r w:rsidRPr="00227E86">
              <w:rPr>
                <w:color w:val="404040" w:themeColor="text1" w:themeTint="BF"/>
                <w:sz w:val="22"/>
              </w:rPr>
              <w:t>so on.</w:t>
            </w:r>
          </w:p>
          <w:p w14:paraId="7D0A6263" w14:textId="77777777" w:rsidR="00227E86" w:rsidRPr="00227E86" w:rsidRDefault="00227E86" w:rsidP="00AD36F3">
            <w:pPr>
              <w:autoSpaceDE w:val="0"/>
              <w:autoSpaceDN w:val="0"/>
              <w:adjustRightInd w:val="0"/>
              <w:ind w:left="720"/>
              <w:rPr>
                <w:color w:val="404040" w:themeColor="text1" w:themeTint="BF"/>
                <w:sz w:val="22"/>
              </w:rPr>
            </w:pPr>
            <w:r w:rsidRPr="00227E86">
              <w:rPr>
                <w:color w:val="404040" w:themeColor="text1" w:themeTint="BF"/>
                <w:sz w:val="22"/>
              </w:rPr>
              <w:t>- My SQL is the Database used to store and manage data.</w:t>
            </w:r>
          </w:p>
          <w:p w14:paraId="126D6262" w14:textId="08D4ECEE" w:rsidR="00227E86" w:rsidRDefault="00227E86" w:rsidP="00AD36F3">
            <w:pPr>
              <w:pStyle w:val="ListParagraph"/>
              <w:rPr>
                <w:color w:val="404040" w:themeColor="text1" w:themeTint="BF"/>
                <w:sz w:val="22"/>
              </w:rPr>
            </w:pPr>
            <w:r w:rsidRPr="00AD36F3">
              <w:rPr>
                <w:color w:val="404040" w:themeColor="text1" w:themeTint="BF"/>
                <w:sz w:val="22"/>
              </w:rPr>
              <w:t>- Maven project build using Spring MVC framework as a middleware and HTML,</w:t>
            </w:r>
            <w:r w:rsidRPr="00AD36F3">
              <w:rPr>
                <w:color w:val="404040" w:themeColor="text1" w:themeTint="BF"/>
                <w:sz w:val="22"/>
              </w:rPr>
              <w:t xml:space="preserve"> </w:t>
            </w:r>
            <w:r w:rsidRPr="00AD36F3">
              <w:rPr>
                <w:color w:val="404040" w:themeColor="text1" w:themeTint="BF"/>
                <w:sz w:val="22"/>
              </w:rPr>
              <w:t>CSS, JavaScript, Bootstrap and JSP as front-end. Eclipse IDE is used for</w:t>
            </w:r>
            <w:r w:rsidRPr="00AD36F3">
              <w:rPr>
                <w:color w:val="404040" w:themeColor="text1" w:themeTint="BF"/>
                <w:sz w:val="22"/>
              </w:rPr>
              <w:t xml:space="preserve"> </w:t>
            </w:r>
            <w:r w:rsidRPr="00AD36F3">
              <w:rPr>
                <w:color w:val="404040" w:themeColor="text1" w:themeTint="BF"/>
                <w:sz w:val="22"/>
              </w:rPr>
              <w:t>development</w:t>
            </w:r>
          </w:p>
          <w:p w14:paraId="6B922B3E" w14:textId="40C88F86" w:rsidR="00AD36F3" w:rsidRDefault="00AD36F3" w:rsidP="00AD36F3">
            <w:pPr>
              <w:pStyle w:val="ListParagraph"/>
              <w:rPr>
                <w:color w:val="404040" w:themeColor="text1" w:themeTint="BF"/>
                <w:sz w:val="22"/>
              </w:rPr>
            </w:pPr>
            <w:r>
              <w:rPr>
                <w:color w:val="404040" w:themeColor="text1" w:themeTint="BF"/>
                <w:sz w:val="22"/>
              </w:rPr>
              <w:t>- Hibernate is used as an ORM tool to communicate with DB</w:t>
            </w:r>
          </w:p>
          <w:p w14:paraId="358C37FC" w14:textId="77777777" w:rsidR="00AD36F3" w:rsidRPr="00AD36F3" w:rsidRDefault="00AD36F3" w:rsidP="00AD36F3">
            <w:pPr>
              <w:pStyle w:val="ListParagraph"/>
              <w:rPr>
                <w:color w:val="404040" w:themeColor="text1" w:themeTint="BF"/>
                <w:sz w:val="22"/>
              </w:rPr>
            </w:pPr>
          </w:p>
          <w:p w14:paraId="7C9CC040" w14:textId="77777777" w:rsidR="00227E86" w:rsidRPr="00AD36F3" w:rsidRDefault="00227E86" w:rsidP="00AD36F3">
            <w:pPr>
              <w:pStyle w:val="ListParagraph"/>
              <w:rPr>
                <w:rFonts w:cstheme="minorHAnsi"/>
                <w:color w:val="auto"/>
                <w:sz w:val="22"/>
                <w:szCs w:val="22"/>
                <w:lang w:val="en-IN"/>
              </w:rPr>
            </w:pPr>
          </w:p>
          <w:p w14:paraId="19050789" w14:textId="5AD2F6ED" w:rsidR="00227E86" w:rsidRPr="00AD36F3" w:rsidRDefault="00EE3BB8" w:rsidP="00AD36F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color w:val="auto"/>
                <w:sz w:val="22"/>
                <w:szCs w:val="22"/>
              </w:rPr>
            </w:pP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>PegaBase</w:t>
            </w:r>
          </w:p>
          <w:p w14:paraId="7776787C" w14:textId="352EC75C" w:rsidR="00EE3BB8" w:rsidRPr="00C44F27" w:rsidRDefault="00EE3BB8" w:rsidP="00C44F27">
            <w:pPr>
              <w:pStyle w:val="ListParagraph"/>
              <w:rPr>
                <w:rFonts w:cstheme="minorHAnsi"/>
                <w:color w:val="auto"/>
                <w:sz w:val="22"/>
                <w:szCs w:val="22"/>
              </w:rPr>
            </w:pPr>
            <w:r w:rsidRPr="00C44F27">
              <w:rPr>
                <w:rFonts w:cstheme="minorHAnsi"/>
                <w:color w:val="auto"/>
                <w:sz w:val="22"/>
                <w:szCs w:val="22"/>
              </w:rPr>
              <w:t xml:space="preserve">Technology </w:t>
            </w:r>
            <w:r w:rsidRPr="00C44F27">
              <w:rPr>
                <w:rFonts w:cstheme="minorHAnsi"/>
                <w:color w:val="auto"/>
                <w:sz w:val="22"/>
                <w:szCs w:val="22"/>
              </w:rPr>
              <w:t>Used</w:t>
            </w: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>: -</w:t>
            </w:r>
            <w:r w:rsidRPr="00AD36F3">
              <w:rPr>
                <w:rFonts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AD36F3">
              <w:rPr>
                <w:rFonts w:cstheme="minorHAnsi"/>
                <w:color w:val="auto"/>
                <w:sz w:val="22"/>
                <w:szCs w:val="22"/>
              </w:rPr>
              <w:t>J</w:t>
            </w:r>
            <w:r w:rsidRPr="00C44F27">
              <w:rPr>
                <w:rFonts w:cstheme="minorHAnsi"/>
                <w:color w:val="auto"/>
                <w:sz w:val="22"/>
                <w:szCs w:val="22"/>
              </w:rPr>
              <w:t>av</w:t>
            </w:r>
            <w:r w:rsidRPr="00C44F27">
              <w:rPr>
                <w:color w:val="404040" w:themeColor="text1" w:themeTint="BF"/>
                <w:sz w:val="22"/>
              </w:rPr>
              <w:t>a Swing, EJB, DAO pattern, webservices</w:t>
            </w:r>
          </w:p>
          <w:p w14:paraId="614CF794" w14:textId="77777777" w:rsidR="00AD36F3" w:rsidRPr="00AD36F3" w:rsidRDefault="00AD36F3" w:rsidP="00AD36F3">
            <w:pPr>
              <w:pStyle w:val="TextLeft"/>
              <w:rPr>
                <w:rFonts w:cstheme="minorHAnsi"/>
                <w:szCs w:val="22"/>
              </w:rPr>
            </w:pPr>
          </w:p>
          <w:p w14:paraId="1A3057B1" w14:textId="4C407ECA" w:rsidR="00EE3BB8" w:rsidRPr="00AD36F3" w:rsidRDefault="00EE3BB8" w:rsidP="00AD36F3">
            <w:pPr>
              <w:pStyle w:val="TextLeft"/>
              <w:ind w:left="720"/>
              <w:jc w:val="left"/>
              <w:rPr>
                <w:rFonts w:cstheme="minorHAnsi"/>
                <w:szCs w:val="22"/>
              </w:rPr>
            </w:pPr>
            <w:r w:rsidRPr="00AD36F3">
              <w:rPr>
                <w:rFonts w:cstheme="minorHAnsi"/>
                <w:szCs w:val="22"/>
              </w:rPr>
              <w:t>Description: -</w:t>
            </w:r>
          </w:p>
          <w:p w14:paraId="0DA4F690" w14:textId="77777777" w:rsidR="00227E86" w:rsidRDefault="002C6BAF" w:rsidP="00C44F27">
            <w:pPr>
              <w:pStyle w:val="TextLeft"/>
              <w:ind w:left="720"/>
              <w:jc w:val="left"/>
              <w:rPr>
                <w:rFonts w:cstheme="minorHAnsi"/>
                <w:szCs w:val="22"/>
              </w:rPr>
            </w:pPr>
            <w:r w:rsidRPr="00AD36F3">
              <w:rPr>
                <w:rFonts w:cstheme="minorHAnsi"/>
                <w:szCs w:val="22"/>
              </w:rPr>
              <w:t xml:space="preserve">Developed a </w:t>
            </w:r>
            <w:r w:rsidR="00EE3BB8" w:rsidRPr="00AD36F3">
              <w:rPr>
                <w:rFonts w:cstheme="minorHAnsi"/>
                <w:szCs w:val="22"/>
              </w:rPr>
              <w:t>Java swing Based Desktop UI application</w:t>
            </w:r>
            <w:r w:rsidRPr="00AD36F3">
              <w:rPr>
                <w:rFonts w:cstheme="minorHAnsi"/>
                <w:szCs w:val="22"/>
              </w:rPr>
              <w:t xml:space="preserve"> for a telecom client which is responsible for configuring sites, creating Projects, and maintaining network elements required for the projects and sites</w:t>
            </w:r>
            <w:r w:rsidR="00C44F27">
              <w:rPr>
                <w:rFonts w:cstheme="minorHAnsi"/>
                <w:szCs w:val="22"/>
              </w:rPr>
              <w:t>.</w:t>
            </w:r>
          </w:p>
          <w:p w14:paraId="1879DA7A" w14:textId="77777777" w:rsidR="00C44F27" w:rsidRDefault="00C44F27" w:rsidP="00C44F27"/>
          <w:p w14:paraId="20E8D1D8" w14:textId="0C93ADA9" w:rsidR="00C44F27" w:rsidRPr="00C44F27" w:rsidRDefault="00C44F27" w:rsidP="00C44F27"/>
        </w:tc>
      </w:tr>
      <w:tr w:rsidR="000E1D44" w14:paraId="5010E9EE" w14:textId="77777777" w:rsidTr="00AD36F3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6DB514C" w14:textId="77777777" w:rsidR="000E1D44" w:rsidRDefault="000E1D44" w:rsidP="00AD36F3"/>
        </w:tc>
        <w:tc>
          <w:tcPr>
            <w:tcW w:w="7189" w:type="dxa"/>
            <w:tcBorders>
              <w:left w:val="single" w:sz="18" w:space="0" w:color="648276" w:themeColor="accent5"/>
            </w:tcBorders>
          </w:tcPr>
          <w:p w14:paraId="172DB8A2" w14:textId="59762C17" w:rsidR="00627781" w:rsidRPr="00627781" w:rsidRDefault="00627781" w:rsidP="00AD36F3"/>
        </w:tc>
      </w:tr>
    </w:tbl>
    <w:p w14:paraId="33EB2973" w14:textId="7FB68F86" w:rsidR="00C55D85" w:rsidRDefault="00AD36F3">
      <w:r>
        <w:br w:type="textWrapping" w:clear="all"/>
      </w:r>
    </w:p>
    <w:sectPr w:rsidR="00C55D85" w:rsidSect="00F4501B">
      <w:footerReference w:type="default" r:id="rId7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7377" w14:textId="77777777" w:rsidR="00653CAC" w:rsidRDefault="00653CAC" w:rsidP="00F316AD">
      <w:r>
        <w:separator/>
      </w:r>
    </w:p>
  </w:endnote>
  <w:endnote w:type="continuationSeparator" w:id="0">
    <w:p w14:paraId="09C1AACE" w14:textId="77777777" w:rsidR="00653CAC" w:rsidRDefault="00653CA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D039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549B9D" wp14:editId="34E2CD52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495156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6C8E" w14:textId="77777777" w:rsidR="00653CAC" w:rsidRDefault="00653CAC" w:rsidP="00F316AD">
      <w:r>
        <w:separator/>
      </w:r>
    </w:p>
  </w:footnote>
  <w:footnote w:type="continuationSeparator" w:id="0">
    <w:p w14:paraId="1F4BDC8F" w14:textId="77777777" w:rsidR="00653CAC" w:rsidRDefault="00653CA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DE2"/>
    <w:multiLevelType w:val="hybridMultilevel"/>
    <w:tmpl w:val="ECC0212A"/>
    <w:lvl w:ilvl="0" w:tplc="2FB47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897"/>
    <w:multiLevelType w:val="hybridMultilevel"/>
    <w:tmpl w:val="D370044C"/>
    <w:lvl w:ilvl="0" w:tplc="A41EC0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6887"/>
    <w:multiLevelType w:val="hybridMultilevel"/>
    <w:tmpl w:val="ED268CA8"/>
    <w:lvl w:ilvl="0" w:tplc="E7A42F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1"/>
    <w:rsid w:val="000E1D44"/>
    <w:rsid w:val="001E62D4"/>
    <w:rsid w:val="0020696E"/>
    <w:rsid w:val="00227E86"/>
    <w:rsid w:val="002356A2"/>
    <w:rsid w:val="0024775A"/>
    <w:rsid w:val="002C6BAF"/>
    <w:rsid w:val="002D12DA"/>
    <w:rsid w:val="003019B2"/>
    <w:rsid w:val="0034688D"/>
    <w:rsid w:val="0040233B"/>
    <w:rsid w:val="004E5149"/>
    <w:rsid w:val="00507E93"/>
    <w:rsid w:val="00511A6E"/>
    <w:rsid w:val="0057265A"/>
    <w:rsid w:val="0057534A"/>
    <w:rsid w:val="00605A5B"/>
    <w:rsid w:val="00627781"/>
    <w:rsid w:val="00653CAC"/>
    <w:rsid w:val="0069086E"/>
    <w:rsid w:val="006C60E6"/>
    <w:rsid w:val="006E70D3"/>
    <w:rsid w:val="00721998"/>
    <w:rsid w:val="007B0F94"/>
    <w:rsid w:val="00884288"/>
    <w:rsid w:val="00A77921"/>
    <w:rsid w:val="00AD36F3"/>
    <w:rsid w:val="00B2124F"/>
    <w:rsid w:val="00B33BBA"/>
    <w:rsid w:val="00B575FB"/>
    <w:rsid w:val="00B6190E"/>
    <w:rsid w:val="00BD4217"/>
    <w:rsid w:val="00C1095A"/>
    <w:rsid w:val="00C3470A"/>
    <w:rsid w:val="00C44F27"/>
    <w:rsid w:val="00C55D85"/>
    <w:rsid w:val="00CA2273"/>
    <w:rsid w:val="00CD50FD"/>
    <w:rsid w:val="00D47124"/>
    <w:rsid w:val="00DD5D7B"/>
    <w:rsid w:val="00E437E9"/>
    <w:rsid w:val="00EC69CB"/>
    <w:rsid w:val="00EE3BB8"/>
    <w:rsid w:val="00F316AD"/>
    <w:rsid w:val="00F4501B"/>
    <w:rsid w:val="00F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192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44F2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semiHidden/>
    <w:qFormat/>
    <w:rsid w:val="00E437E9"/>
    <w:pPr>
      <w:ind w:left="720"/>
      <w:contextualSpacing/>
    </w:pPr>
  </w:style>
  <w:style w:type="paragraph" w:customStyle="1" w:styleId="Default">
    <w:name w:val="Default"/>
    <w:rsid w:val="00227E86"/>
    <w:pPr>
      <w:autoSpaceDE w:val="0"/>
      <w:autoSpaceDN w:val="0"/>
      <w:adjustRightInd w:val="0"/>
    </w:pPr>
    <w:rPr>
      <w:rFonts w:ascii="Raleway" w:hAnsi="Raleway" w:cs="Raleway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65363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5A12AE59234542A758307EC4ED9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2BDF9-509A-4540-AA51-4EC5CDBF1B4F}"/>
      </w:docPartPr>
      <w:docPartBody>
        <w:p w:rsidR="00000000" w:rsidRDefault="00C16E4A">
          <w:pPr>
            <w:pStyle w:val="C75A12AE59234542A758307EC4ED9408"/>
          </w:pPr>
          <w:r w:rsidRPr="00605A5B">
            <w:t>Contact</w:t>
          </w:r>
        </w:p>
      </w:docPartBody>
    </w:docPart>
    <w:docPart>
      <w:docPartPr>
        <w:name w:val="7E316BAB631442038F98C23BE0B8F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96BA7-F72B-4540-A40E-EA24719CFBEE}"/>
      </w:docPartPr>
      <w:docPartBody>
        <w:p w:rsidR="00000000" w:rsidRDefault="00C16E4A">
          <w:pPr>
            <w:pStyle w:val="7E316BAB631442038F98C23BE0B8F130"/>
          </w:pPr>
          <w:r>
            <w:t>Education</w:t>
          </w:r>
        </w:p>
      </w:docPartBody>
    </w:docPart>
    <w:docPart>
      <w:docPartPr>
        <w:name w:val="DC17ECA46A2247F6A9C7539F74BAD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B53E-DCC7-4C45-89B6-E55C318DE91D}"/>
      </w:docPartPr>
      <w:docPartBody>
        <w:p w:rsidR="00000000" w:rsidRDefault="00C16E4A">
          <w:pPr>
            <w:pStyle w:val="DC17ECA46A2247F6A9C7539F74BADEE1"/>
          </w:pPr>
          <w:r>
            <w:t>Experience</w:t>
          </w:r>
        </w:p>
      </w:docPartBody>
    </w:docPart>
    <w:docPart>
      <w:docPartPr>
        <w:name w:val="223ED82915A742E8AA3671E3A3E1A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27145-DB57-41FC-BC84-2BCA16555C0E}"/>
      </w:docPartPr>
      <w:docPartBody>
        <w:p w:rsidR="00000000" w:rsidRDefault="00C16E4A">
          <w:pPr>
            <w:pStyle w:val="223ED82915A742E8AA3671E3A3E1A84D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DD"/>
    <w:rsid w:val="00C16E4A"/>
    <w:rsid w:val="00F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614AFBE724E27B93509171C3DA77E">
    <w:name w:val="D3D614AFBE724E27B93509171C3DA77E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3D9BF4100504ED4A95D003E7555963D">
    <w:name w:val="F3D9BF4100504ED4A95D003E7555963D"/>
  </w:style>
  <w:style w:type="paragraph" w:customStyle="1" w:styleId="C58E67839C3046F48D4775EF01C17016">
    <w:name w:val="C58E67839C3046F48D4775EF01C17016"/>
  </w:style>
  <w:style w:type="paragraph" w:customStyle="1" w:styleId="C75A12AE59234542A758307EC4ED9408">
    <w:name w:val="C75A12AE59234542A758307EC4ED9408"/>
  </w:style>
  <w:style w:type="paragraph" w:customStyle="1" w:styleId="TextLeft">
    <w:name w:val="TextLeft"/>
    <w:basedOn w:val="Normal"/>
    <w:next w:val="Normal"/>
    <w:uiPriority w:val="4"/>
    <w:qFormat/>
    <w:rsid w:val="00F079DD"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04D0592A343B4809B494743ABAC21E0E">
    <w:name w:val="04D0592A343B4809B494743ABAC21E0E"/>
  </w:style>
  <w:style w:type="paragraph" w:customStyle="1" w:styleId="E8253DB91C5F43689E45AC037B780DF0">
    <w:name w:val="E8253DB91C5F43689E45AC037B780DF0"/>
  </w:style>
  <w:style w:type="paragraph" w:customStyle="1" w:styleId="D3B62364E2BD4F5DAC50E46AA7B1D796">
    <w:name w:val="D3B62364E2BD4F5DAC50E46AA7B1D796"/>
  </w:style>
  <w:style w:type="paragraph" w:customStyle="1" w:styleId="24573FB80D29430493FC2F5769BD3F67">
    <w:name w:val="24573FB80D29430493FC2F5769BD3F67"/>
  </w:style>
  <w:style w:type="paragraph" w:customStyle="1" w:styleId="A7B5E7E8BEFF49768149226D1229ADC9">
    <w:name w:val="A7B5E7E8BEFF49768149226D1229ADC9"/>
  </w:style>
  <w:style w:type="paragraph" w:customStyle="1" w:styleId="7E316BAB631442038F98C23BE0B8F130">
    <w:name w:val="7E316BAB631442038F98C23BE0B8F130"/>
  </w:style>
  <w:style w:type="paragraph" w:customStyle="1" w:styleId="5346A5360E824CEF86B6B345B2CC9CF3">
    <w:name w:val="5346A5360E824CEF86B6B345B2CC9CF3"/>
  </w:style>
  <w:style w:type="paragraph" w:customStyle="1" w:styleId="DC17ECA46A2247F6A9C7539F74BADEE1">
    <w:name w:val="DC17ECA46A2247F6A9C7539F74BADEE1"/>
  </w:style>
  <w:style w:type="paragraph" w:customStyle="1" w:styleId="50DBF5ECB451450385D1376A509CD2AD">
    <w:name w:val="50DBF5ECB451450385D1376A509CD2AD"/>
  </w:style>
  <w:style w:type="paragraph" w:customStyle="1" w:styleId="BD384459E350453692F2ACC46E6907FA">
    <w:name w:val="BD384459E350453692F2ACC46E6907FA"/>
  </w:style>
  <w:style w:type="paragraph" w:customStyle="1" w:styleId="04D5DE4D76FB44E0A85506C292945218">
    <w:name w:val="04D5DE4D76FB44E0A85506C292945218"/>
  </w:style>
  <w:style w:type="paragraph" w:customStyle="1" w:styleId="E1E003A50A6D4C37886421425FFB9D4A">
    <w:name w:val="E1E003A50A6D4C37886421425FFB9D4A"/>
  </w:style>
  <w:style w:type="paragraph" w:customStyle="1" w:styleId="940A0C81FE3340A7A3896A468B3EB02A">
    <w:name w:val="940A0C81FE3340A7A3896A468B3EB02A"/>
  </w:style>
  <w:style w:type="paragraph" w:customStyle="1" w:styleId="C923DAD1780B457CBE52E6029F7E47A7">
    <w:name w:val="C923DAD1780B457CBE52E6029F7E47A7"/>
  </w:style>
  <w:style w:type="paragraph" w:customStyle="1" w:styleId="7C61FEC591934FD599916F2692C17D53">
    <w:name w:val="7C61FEC591934FD599916F2692C17D53"/>
  </w:style>
  <w:style w:type="paragraph" w:customStyle="1" w:styleId="8354F06D20614BD3B13924B4A8435FE5">
    <w:name w:val="8354F06D20614BD3B13924B4A8435FE5"/>
  </w:style>
  <w:style w:type="paragraph" w:customStyle="1" w:styleId="0B3A3B8AD1BF4ADAA80AD1972EF80671">
    <w:name w:val="0B3A3B8AD1BF4ADAA80AD1972EF80671"/>
  </w:style>
  <w:style w:type="paragraph" w:customStyle="1" w:styleId="2C3ACE2032CE4D11B1AB311974F38474">
    <w:name w:val="2C3ACE2032CE4D11B1AB311974F38474"/>
  </w:style>
  <w:style w:type="paragraph" w:customStyle="1" w:styleId="E6F268A557664AFC9098AB69FB7AF7FF">
    <w:name w:val="E6F268A557664AFC9098AB69FB7AF7FF"/>
  </w:style>
  <w:style w:type="paragraph" w:customStyle="1" w:styleId="19923717DA164BD499FE0EA0B7AE6E8D">
    <w:name w:val="19923717DA164BD499FE0EA0B7AE6E8D"/>
  </w:style>
  <w:style w:type="paragraph" w:customStyle="1" w:styleId="82EB870B0F21407D914E2ECA53C65A3E">
    <w:name w:val="82EB870B0F21407D914E2ECA53C65A3E"/>
  </w:style>
  <w:style w:type="paragraph" w:customStyle="1" w:styleId="223ED82915A742E8AA3671E3A3E1A84D">
    <w:name w:val="223ED82915A742E8AA3671E3A3E1A84D"/>
  </w:style>
  <w:style w:type="paragraph" w:customStyle="1" w:styleId="189A7163DD194C08AB31A07AC0AD167F">
    <w:name w:val="189A7163DD194C08AB31A07AC0AD167F"/>
  </w:style>
  <w:style w:type="paragraph" w:customStyle="1" w:styleId="39297C3B3BE04D1DB1024BF3DFC27E91">
    <w:name w:val="39297C3B3BE04D1DB1024BF3DFC27E91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DA943D49D114491BB709900DCC1D4AB6">
    <w:name w:val="DA943D49D114491BB709900DCC1D4AB6"/>
  </w:style>
  <w:style w:type="paragraph" w:customStyle="1" w:styleId="FEB99B32303E4B708B007BC1FCCC7C2B">
    <w:name w:val="FEB99B32303E4B708B007BC1FCCC7C2B"/>
  </w:style>
  <w:style w:type="paragraph" w:customStyle="1" w:styleId="7525E53BBC594084A2DE6AF581738C33">
    <w:name w:val="7525E53BBC594084A2DE6AF581738C33"/>
  </w:style>
  <w:style w:type="paragraph" w:customStyle="1" w:styleId="CB6F50EE721A4D1AB7EF4F4A4BA68C92">
    <w:name w:val="CB6F50EE721A4D1AB7EF4F4A4BA68C92"/>
  </w:style>
  <w:style w:type="paragraph" w:customStyle="1" w:styleId="8FA7C79F53064639AB3EEB200B29DEB0">
    <w:name w:val="8FA7C79F53064639AB3EEB200B29DEB0"/>
  </w:style>
  <w:style w:type="paragraph" w:customStyle="1" w:styleId="CA3E5DCA252C474383C5994372E64E32">
    <w:name w:val="CA3E5DCA252C474383C5994372E64E32"/>
    <w:rsid w:val="00F079DD"/>
  </w:style>
  <w:style w:type="paragraph" w:customStyle="1" w:styleId="B3537DB5E8064557A0124DF6C66D6604">
    <w:name w:val="B3537DB5E8064557A0124DF6C66D6604"/>
    <w:rsid w:val="00F07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2022-07-19T08:34:00Z</dcterms:created>
  <dcterms:modified xsi:type="dcterms:W3CDTF">2022-07-19T11:26:00Z</dcterms:modified>
</cp:coreProperties>
</file>